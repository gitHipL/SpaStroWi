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54595" w14:textId="77777777" w:rsidR="009C3667" w:rsidRPr="00895A8E" w:rsidRDefault="009C3667" w:rsidP="000027E3"/>
    <w:p w14:paraId="7ADB4F39" w14:textId="77777777" w:rsidR="009C3667" w:rsidRPr="00895A8E" w:rsidRDefault="009C3667" w:rsidP="000027E3">
      <w:pPr>
        <w:rPr>
          <w:b/>
          <w:sz w:val="32"/>
          <w:szCs w:val="32"/>
        </w:rPr>
      </w:pPr>
      <w:r w:rsidRPr="00895A8E">
        <w:rPr>
          <w:b/>
          <w:sz w:val="32"/>
          <w:szCs w:val="32"/>
        </w:rPr>
        <w:t>Kurzbeschreibung:</w:t>
      </w:r>
    </w:p>
    <w:p w14:paraId="4A7B45B4" w14:textId="77777777" w:rsidR="00545F05" w:rsidRPr="00895A8E" w:rsidRDefault="00545F05" w:rsidP="000027E3">
      <w:pPr>
        <w:rPr>
          <w:bCs/>
          <w:szCs w:val="24"/>
        </w:rPr>
      </w:pPr>
      <w:r w:rsidRPr="00895A8E">
        <w:rPr>
          <w:bCs/>
          <w:szCs w:val="24"/>
        </w:rPr>
        <w:t>SpaStroWi ist ein Messgerät mit folgenden Funktionen:</w:t>
      </w:r>
    </w:p>
    <w:p w14:paraId="762DD7F0" w14:textId="77777777" w:rsidR="001779E4" w:rsidRPr="00895A8E" w:rsidRDefault="001779E4" w:rsidP="000027E3">
      <w:pPr>
        <w:rPr>
          <w:bCs/>
          <w:szCs w:val="24"/>
        </w:rPr>
      </w:pPr>
      <w:r w:rsidRPr="00895A8E">
        <w:rPr>
          <w:bCs/>
          <w:szCs w:val="24"/>
        </w:rPr>
        <w:tab/>
      </w:r>
    </w:p>
    <w:p w14:paraId="57C21250" w14:textId="77777777" w:rsidR="001779E4" w:rsidRPr="00895A8E" w:rsidRDefault="001779E4" w:rsidP="001779E4">
      <w:pPr>
        <w:pStyle w:val="Listenabsatz"/>
        <w:numPr>
          <w:ilvl w:val="0"/>
          <w:numId w:val="45"/>
        </w:numPr>
        <w:rPr>
          <w:bCs/>
          <w:szCs w:val="24"/>
        </w:rPr>
      </w:pPr>
      <w:r w:rsidRPr="00895A8E">
        <w:rPr>
          <w:bCs/>
          <w:szCs w:val="24"/>
        </w:rPr>
        <w:t>Spannungsversorgung</w:t>
      </w:r>
    </w:p>
    <w:p w14:paraId="4B457847" w14:textId="77777777" w:rsidR="001779E4" w:rsidRPr="00895A8E" w:rsidRDefault="007A40CC" w:rsidP="001779E4">
      <w:pPr>
        <w:pStyle w:val="Listenabsatz"/>
        <w:numPr>
          <w:ilvl w:val="1"/>
          <w:numId w:val="45"/>
        </w:numPr>
        <w:rPr>
          <w:bCs/>
          <w:szCs w:val="24"/>
        </w:rPr>
      </w:pPr>
      <w:r>
        <w:rPr>
          <w:bCs/>
          <w:szCs w:val="24"/>
        </w:rPr>
        <w:t>Netzteil</w:t>
      </w:r>
    </w:p>
    <w:p w14:paraId="4324273E" w14:textId="77777777" w:rsidR="00545F05" w:rsidRPr="001C7AB1" w:rsidRDefault="00545F05" w:rsidP="00545F05">
      <w:pPr>
        <w:pStyle w:val="Listenabsatz"/>
      </w:pPr>
    </w:p>
    <w:p w14:paraId="5D023B21" w14:textId="77777777" w:rsidR="00545F05" w:rsidRPr="001C7AB1" w:rsidRDefault="00545F05" w:rsidP="00545F05">
      <w:pPr>
        <w:pStyle w:val="Listenabsatz"/>
        <w:numPr>
          <w:ilvl w:val="0"/>
          <w:numId w:val="44"/>
        </w:numPr>
      </w:pPr>
      <w:r w:rsidRPr="001C7AB1">
        <w:t>Widerstandsmessung</w:t>
      </w:r>
    </w:p>
    <w:p w14:paraId="39A35760" w14:textId="5E490996" w:rsidR="00545F05" w:rsidRPr="001C7AB1" w:rsidRDefault="00545F05" w:rsidP="00545F05">
      <w:pPr>
        <w:pStyle w:val="Listenabsatz"/>
        <w:numPr>
          <w:ilvl w:val="1"/>
          <w:numId w:val="44"/>
        </w:numPr>
      </w:pPr>
      <w:r w:rsidRPr="001C7AB1">
        <w:t>Von 0Ω bis 1</w:t>
      </w:r>
      <w:r w:rsidR="00465C02">
        <w:t>0</w:t>
      </w:r>
      <w:r w:rsidRPr="001C7AB1">
        <w:t>MΩ</w:t>
      </w:r>
      <w:r w:rsidR="00015643">
        <w:tab/>
        <w:t>(10M, 1M, 100k, 10k,</w:t>
      </w:r>
      <w:r w:rsidR="00004BF1">
        <w:t xml:space="preserve"> 1k</w:t>
      </w:r>
      <w:r w:rsidR="00015643">
        <w:t xml:space="preserve"> 100)</w:t>
      </w:r>
    </w:p>
    <w:p w14:paraId="4A5BD76A" w14:textId="77777777" w:rsidR="00545F05" w:rsidRPr="001C7AB1" w:rsidRDefault="00545F05" w:rsidP="00545F05">
      <w:pPr>
        <w:pStyle w:val="Listenabsatz"/>
        <w:ind w:left="1440"/>
      </w:pPr>
    </w:p>
    <w:p w14:paraId="4063D9AB" w14:textId="77777777" w:rsidR="00545F05" w:rsidRPr="001C7AB1" w:rsidRDefault="00545F05" w:rsidP="00545F05">
      <w:pPr>
        <w:pStyle w:val="Listenabsatz"/>
        <w:numPr>
          <w:ilvl w:val="0"/>
          <w:numId w:val="44"/>
        </w:numPr>
      </w:pPr>
      <w:r w:rsidRPr="001C7AB1">
        <w:t>Spannungsmessung</w:t>
      </w:r>
    </w:p>
    <w:p w14:paraId="51A25EFE" w14:textId="77777777" w:rsidR="00545F05" w:rsidRPr="001C7AB1" w:rsidRDefault="00545F05" w:rsidP="00545F05">
      <w:pPr>
        <w:pStyle w:val="Listenabsatz"/>
        <w:numPr>
          <w:ilvl w:val="1"/>
          <w:numId w:val="44"/>
        </w:numPr>
      </w:pPr>
      <w:r w:rsidRPr="001C7AB1">
        <w:t>AC bis 240V</w:t>
      </w:r>
      <w:r w:rsidR="00015643">
        <w:tab/>
      </w:r>
      <w:r w:rsidR="00015643">
        <w:tab/>
        <w:t>(240, 100, 20, 2)</w:t>
      </w:r>
    </w:p>
    <w:p w14:paraId="5D23295D" w14:textId="77777777" w:rsidR="00545F05" w:rsidRPr="001C7AB1" w:rsidRDefault="00545F05" w:rsidP="00545F05">
      <w:pPr>
        <w:pStyle w:val="Listenabsatz"/>
        <w:numPr>
          <w:ilvl w:val="1"/>
          <w:numId w:val="44"/>
        </w:numPr>
      </w:pPr>
      <w:r w:rsidRPr="001C7AB1">
        <w:t>DC bis 240V</w:t>
      </w:r>
      <w:r w:rsidR="00015643">
        <w:tab/>
      </w:r>
      <w:r w:rsidR="00015643">
        <w:tab/>
        <w:t xml:space="preserve">(240, 100, 20, 2) </w:t>
      </w:r>
    </w:p>
    <w:p w14:paraId="28F6AEA0" w14:textId="77777777" w:rsidR="00545F05" w:rsidRPr="001C7AB1" w:rsidRDefault="00545F05" w:rsidP="00545F05">
      <w:pPr>
        <w:pStyle w:val="Listenabsatz"/>
        <w:ind w:left="1440"/>
      </w:pPr>
    </w:p>
    <w:p w14:paraId="1A9601CD" w14:textId="77777777" w:rsidR="00545F05" w:rsidRPr="001C7AB1" w:rsidRDefault="00545F05" w:rsidP="00545F05">
      <w:pPr>
        <w:pStyle w:val="Listenabsatz"/>
        <w:numPr>
          <w:ilvl w:val="0"/>
          <w:numId w:val="44"/>
        </w:numPr>
      </w:pPr>
      <w:r w:rsidRPr="001C7AB1">
        <w:t>Strommessung</w:t>
      </w:r>
    </w:p>
    <w:p w14:paraId="07CFC881" w14:textId="77777777" w:rsidR="00545F05" w:rsidRPr="001C7AB1" w:rsidRDefault="00545F05" w:rsidP="00545F05">
      <w:pPr>
        <w:pStyle w:val="Listenabsatz"/>
        <w:numPr>
          <w:ilvl w:val="1"/>
          <w:numId w:val="44"/>
        </w:numPr>
      </w:pPr>
      <w:r w:rsidRPr="001C7AB1">
        <w:t>AC bis 500mA</w:t>
      </w:r>
      <w:r w:rsidR="00015643">
        <w:tab/>
        <w:t xml:space="preserve">(500, 200, 20) </w:t>
      </w:r>
    </w:p>
    <w:p w14:paraId="494BA4BA" w14:textId="77777777" w:rsidR="00545F05" w:rsidRPr="001C7AB1" w:rsidRDefault="00545F05" w:rsidP="00545F05">
      <w:pPr>
        <w:pStyle w:val="Listenabsatz"/>
        <w:numPr>
          <w:ilvl w:val="1"/>
          <w:numId w:val="44"/>
        </w:numPr>
      </w:pPr>
      <w:r w:rsidRPr="001C7AB1">
        <w:t>DC bis 500mA</w:t>
      </w:r>
      <w:r w:rsidR="00015643">
        <w:tab/>
        <w:t>(500, 200, 20, 2)</w:t>
      </w:r>
    </w:p>
    <w:p w14:paraId="75FB3F52" w14:textId="77777777" w:rsidR="00545F05" w:rsidRPr="001C7AB1" w:rsidRDefault="00545F05" w:rsidP="00545F05">
      <w:pPr>
        <w:pStyle w:val="Listenabsatz"/>
        <w:ind w:left="1440"/>
      </w:pPr>
    </w:p>
    <w:p w14:paraId="42B91F21" w14:textId="77777777" w:rsidR="00545F05" w:rsidRPr="001C7AB1" w:rsidRDefault="00545F05" w:rsidP="00545F05">
      <w:pPr>
        <w:pStyle w:val="Listenabsatz"/>
        <w:numPr>
          <w:ilvl w:val="0"/>
          <w:numId w:val="44"/>
        </w:numPr>
      </w:pPr>
      <w:r w:rsidRPr="001C7AB1">
        <w:t>Leistungsmessung</w:t>
      </w:r>
    </w:p>
    <w:p w14:paraId="52EC1605" w14:textId="77777777" w:rsidR="00545F05" w:rsidRPr="001C7AB1" w:rsidRDefault="00545F05" w:rsidP="00545F05">
      <w:pPr>
        <w:pStyle w:val="Listenabsatz"/>
        <w:numPr>
          <w:ilvl w:val="1"/>
          <w:numId w:val="44"/>
        </w:numPr>
      </w:pPr>
      <w:r w:rsidRPr="001C7AB1">
        <w:t>Mit DC möglich</w:t>
      </w:r>
    </w:p>
    <w:p w14:paraId="4615A046" w14:textId="77777777" w:rsidR="00545F05" w:rsidRDefault="00545F05" w:rsidP="00545F05">
      <w:pPr>
        <w:pStyle w:val="Listenabsatz"/>
        <w:numPr>
          <w:ilvl w:val="1"/>
          <w:numId w:val="44"/>
        </w:numPr>
      </w:pPr>
      <w:r w:rsidRPr="001C7AB1">
        <w:t>Bei ausreichender Entwicklungszeit auch AC</w:t>
      </w:r>
    </w:p>
    <w:p w14:paraId="46B26AD5" w14:textId="77777777" w:rsidR="00906719" w:rsidRDefault="00906719" w:rsidP="00906719">
      <w:pPr>
        <w:pStyle w:val="Listenabsatz"/>
        <w:ind w:left="1440"/>
      </w:pPr>
    </w:p>
    <w:p w14:paraId="45B93935" w14:textId="77777777" w:rsidR="00366FD1" w:rsidRDefault="00366FD1" w:rsidP="00366FD1">
      <w:pPr>
        <w:pStyle w:val="Listenabsatz"/>
        <w:numPr>
          <w:ilvl w:val="0"/>
          <w:numId w:val="44"/>
        </w:numPr>
      </w:pPr>
      <w:r>
        <w:t>Extras</w:t>
      </w:r>
    </w:p>
    <w:p w14:paraId="6DD47932" w14:textId="77777777" w:rsidR="00366FD1" w:rsidRDefault="00366FD1" w:rsidP="00366FD1">
      <w:pPr>
        <w:pStyle w:val="Listenabsatz"/>
        <w:numPr>
          <w:ilvl w:val="1"/>
          <w:numId w:val="44"/>
        </w:numPr>
      </w:pPr>
      <w:r>
        <w:t xml:space="preserve">Übertragung der Messwerte über Bluetooth zum Speichern auf </w:t>
      </w:r>
      <w:r w:rsidR="00A50E57">
        <w:t xml:space="preserve">dem </w:t>
      </w:r>
      <w:r>
        <w:t>Handy</w:t>
      </w:r>
      <w:r w:rsidR="00A50E57">
        <w:t xml:space="preserve"> mittels App</w:t>
      </w:r>
    </w:p>
    <w:p w14:paraId="0B3A764B" w14:textId="77777777" w:rsidR="00A50E57" w:rsidRDefault="00A50E57" w:rsidP="00DC5541">
      <w:pPr>
        <w:pStyle w:val="Listenabsatz"/>
        <w:ind w:left="1440"/>
      </w:pPr>
    </w:p>
    <w:p w14:paraId="5CD8C9ED" w14:textId="77777777" w:rsidR="00366FD1" w:rsidRPr="001C7AB1" w:rsidRDefault="00366FD1" w:rsidP="00366FD1">
      <w:pPr>
        <w:pStyle w:val="Listenabsatz"/>
        <w:ind w:left="1440"/>
      </w:pPr>
    </w:p>
    <w:p w14:paraId="03C76929" w14:textId="77777777" w:rsidR="00F94A97" w:rsidRPr="001C7AB1" w:rsidRDefault="00F94A97" w:rsidP="006D0BC5"/>
    <w:sectPr w:rsidR="00F94A97" w:rsidRPr="001C7AB1" w:rsidSect="00E00886">
      <w:headerReference w:type="default" r:id="rId10"/>
      <w:footerReference w:type="default" r:id="rId11"/>
      <w:footerReference w:type="first" r:id="rId12"/>
      <w:pgSz w:w="11906" w:h="16838" w:code="9"/>
      <w:pgMar w:top="1134" w:right="567" w:bottom="567" w:left="1134" w:header="567" w:footer="53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50428" w14:textId="77777777" w:rsidR="008B5E36" w:rsidRDefault="008B5E36">
      <w:r>
        <w:separator/>
      </w:r>
    </w:p>
  </w:endnote>
  <w:endnote w:type="continuationSeparator" w:id="0">
    <w:p w14:paraId="75AD7CFF" w14:textId="77777777" w:rsidR="008B5E36" w:rsidRDefault="008B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7B25B" w14:textId="5B2A3588" w:rsidR="00F64E5B" w:rsidRPr="00562B82" w:rsidRDefault="003E2B1B" w:rsidP="00410796">
    <w:pPr>
      <w:pStyle w:val="Fu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4C</w:t>
    </w:r>
    <w:r w:rsidR="008866B4">
      <w:rPr>
        <w:rFonts w:ascii="Arial" w:hAnsi="Arial" w:cs="Arial"/>
        <w:szCs w:val="24"/>
      </w:rPr>
      <w:t xml:space="preserve">HEL </w:t>
    </w:r>
    <w:r w:rsidR="00127DAE">
      <w:rPr>
        <w:rFonts w:ascii="Arial" w:hAnsi="Arial" w:cs="Arial"/>
        <w:szCs w:val="24"/>
      </w:rPr>
      <w:t>Fellner / Hipf</w:t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Fonts w:ascii="Arial" w:hAnsi="Arial" w:cs="Arial"/>
        <w:szCs w:val="24"/>
      </w:rPr>
      <w:fldChar w:fldCharType="begin"/>
    </w:r>
    <w:r w:rsidR="00F64E5B" w:rsidRPr="00562B82">
      <w:rPr>
        <w:rFonts w:ascii="Arial" w:hAnsi="Arial" w:cs="Arial"/>
        <w:szCs w:val="24"/>
      </w:rPr>
      <w:instrText xml:space="preserve"> DATE \@ "d.M.yyyy" </w:instrText>
    </w:r>
    <w:r w:rsidR="00F64E5B" w:rsidRPr="00562B82">
      <w:rPr>
        <w:rFonts w:ascii="Arial" w:hAnsi="Arial" w:cs="Arial"/>
        <w:szCs w:val="24"/>
      </w:rPr>
      <w:fldChar w:fldCharType="separate"/>
    </w:r>
    <w:r w:rsidR="00004BF1">
      <w:rPr>
        <w:rFonts w:ascii="Arial" w:hAnsi="Arial" w:cs="Arial"/>
        <w:noProof/>
        <w:szCs w:val="24"/>
      </w:rPr>
      <w:t>29.10.2020</w:t>
    </w:r>
    <w:r w:rsidR="00F64E5B" w:rsidRPr="00562B82">
      <w:rPr>
        <w:rFonts w:ascii="Arial" w:hAnsi="Arial" w:cs="Arial"/>
        <w:szCs w:val="24"/>
      </w:rPr>
      <w:fldChar w:fldCharType="end"/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PAGE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  <w:r w:rsidR="00F64E5B" w:rsidRPr="00562B82">
      <w:rPr>
        <w:rStyle w:val="Seitenzahl"/>
        <w:rFonts w:ascii="Arial" w:hAnsi="Arial" w:cs="Arial"/>
        <w:szCs w:val="24"/>
      </w:rPr>
      <w:t xml:space="preserve"> / </w:t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NUMPAGES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7D5F0" w14:textId="77777777" w:rsidR="00F64E5B" w:rsidRDefault="00F64E5B" w:rsidP="00195D94">
    <w:pPr>
      <w:pStyle w:val="Fuzeile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7085F" w14:textId="77777777" w:rsidR="008B5E36" w:rsidRDefault="008B5E36">
      <w:r>
        <w:separator/>
      </w:r>
    </w:p>
  </w:footnote>
  <w:footnote w:type="continuationSeparator" w:id="0">
    <w:p w14:paraId="1118D020" w14:textId="77777777" w:rsidR="008B5E36" w:rsidRDefault="008B5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0C03D" w14:textId="77777777" w:rsidR="00F64E5B" w:rsidRPr="00962D05" w:rsidRDefault="009C3667" w:rsidP="00962D05">
    <w:pPr>
      <w:pStyle w:val="Kopfzeile"/>
      <w:ind w:left="7371"/>
      <w:jc w:val="center"/>
      <w:rPr>
        <w:rFonts w:ascii="Arial" w:hAnsi="Arial" w:cs="Arial"/>
        <w:szCs w:val="24"/>
      </w:rPr>
    </w:pPr>
    <w:r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3C85906" wp14:editId="480C1EAF">
              <wp:simplePos x="0" y="0"/>
              <wp:positionH relativeFrom="margin">
                <wp:align>right</wp:align>
              </wp:positionH>
              <wp:positionV relativeFrom="paragraph">
                <wp:posOffset>-66040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B5E29" id="Rectangle 5" o:spid="_x0000_s1026" style="position:absolute;margin-left:460.7pt;margin-top:-5.2pt;width:511.9pt;height:45.3pt;z-index:-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" fillcolor="#ddd" stroked="f">
              <w10:wrap anchorx="margin"/>
            </v:rect>
          </w:pict>
        </mc:Fallback>
      </mc:AlternateContent>
    </w:r>
    <w:r w:rsidR="00DB23A3"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 wp14:anchorId="140201CF" wp14:editId="2C0C1AB2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14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66B4">
      <w:rPr>
        <w:rFonts w:ascii="Arial" w:hAnsi="Arial" w:cs="Arial"/>
        <w:noProof/>
        <w:szCs w:val="24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3301968F" wp14:editId="5EF9C856">
              <wp:simplePos x="0" y="0"/>
              <wp:positionH relativeFrom="page">
                <wp:align>center</wp:align>
              </wp:positionH>
              <wp:positionV relativeFrom="paragraph">
                <wp:posOffset>-32385</wp:posOffset>
              </wp:positionV>
              <wp:extent cx="1584960" cy="563880"/>
              <wp:effectExtent l="0" t="0" r="0" b="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584960" cy="56388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918FE95" w14:textId="77777777" w:rsidR="008866B4" w:rsidRPr="007732E3" w:rsidRDefault="008866B4" w:rsidP="008866B4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 w:rsidRPr="007732E3">
                            <w:rPr>
                              <w:rFonts w:ascii="Arial" w:hAnsi="Arial" w:cs="Arial"/>
                              <w:color w:val="0000FF"/>
                              <w:spacing w:val="56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0000FF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Elektronik </w:t>
                          </w:r>
                        </w:p>
                        <w:p w14:paraId="6EEB4BA7" w14:textId="77777777" w:rsidR="008866B4" w:rsidRDefault="008866B4" w:rsidP="008866B4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FF"/>
                              <w:spacing w:val="56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0000FF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Technische Informatik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-2.55pt;width:124.8pt;height:44.4pt;z-index:251656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" filled="f" stroked="f">
              <o:lock v:ext="edit" shapetype="t"/>
              <v:textbox>
                <w:txbxContent>
                  <w:p w:rsidR="008866B4" w:rsidRPr="007732E3" w:rsidRDefault="008866B4" w:rsidP="008866B4">
                    <w:pPr>
                      <w:pStyle w:val="StandardWeb"/>
                      <w:spacing w:before="0" w:beforeAutospacing="0" w:after="0" w:afterAutospacing="0"/>
                      <w:jc w:val="center"/>
                    </w:pPr>
                    <w:r w:rsidRPr="007732E3">
                      <w:rPr>
                        <w:rFonts w:ascii="Arial" w:hAnsi="Arial" w:cs="Arial"/>
                        <w:color w:val="0000FF"/>
                        <w:spacing w:val="56"/>
                        <w:sz w:val="28"/>
                        <w:szCs w:val="28"/>
                        <w14:textOutline w14:w="9525" w14:cap="flat" w14:cmpd="sng" w14:algn="ctr">
                          <w14:solidFill>
                            <w14:srgbClr w14:val="0000FF"/>
                          </w14:solidFill>
                          <w14:prstDash w14:val="solid"/>
                          <w14:round/>
                        </w14:textOutline>
                      </w:rPr>
                      <w:t xml:space="preserve">Elektronik </w:t>
                    </w:r>
                  </w:p>
                  <w:p w:rsidR="008866B4" w:rsidRDefault="008866B4" w:rsidP="008866B4">
                    <w:pPr>
                      <w:pStyle w:val="Standard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0000FF"/>
                        <w:spacing w:val="56"/>
                        <w:sz w:val="28"/>
                        <w:szCs w:val="28"/>
                        <w14:textOutline w14:w="9525" w14:cap="flat" w14:cmpd="sng" w14:algn="ctr">
                          <w14:solidFill>
                            <w14:srgbClr w14:val="0000FF"/>
                          </w14:solidFill>
                          <w14:prstDash w14:val="solid"/>
                          <w14:round/>
                        </w14:textOutline>
                      </w:rPr>
                      <w:t>Technische Informatik</w:t>
                    </w:r>
                  </w:p>
                </w:txbxContent>
              </v:textbox>
              <w10:wrap anchorx="page"/>
              <w10:anchorlock/>
            </v:shape>
          </w:pict>
        </mc:Fallback>
      </mc:AlternateContent>
    </w:r>
    <w:r w:rsidR="003E2B1B">
      <w:rPr>
        <w:rFonts w:ascii="Arial" w:hAnsi="Arial" w:cs="Arial"/>
        <w:szCs w:val="24"/>
      </w:rPr>
      <w:t>HWE</w:t>
    </w:r>
    <w:r w:rsidR="00962D05">
      <w:rPr>
        <w:rFonts w:ascii="Arial" w:hAnsi="Arial" w:cs="Arial"/>
        <w:szCs w:val="24"/>
      </w:rPr>
      <w:br/>
    </w:r>
    <w:r w:rsidR="003E2B1B">
      <w:rPr>
        <w:rFonts w:ascii="Arial" w:hAnsi="Arial" w:cs="Arial"/>
        <w:szCs w:val="24"/>
      </w:rPr>
      <w:t>SpaStroWi</w:t>
    </w:r>
    <w:r w:rsidR="00072615">
      <w:rPr>
        <w:rFonts w:ascii="Arial" w:hAnsi="Arial" w:cs="Arial"/>
        <w:szCs w:val="24"/>
      </w:rPr>
      <w:t xml:space="preserve"> </w:t>
    </w:r>
  </w:p>
  <w:p w14:paraId="53C24858" w14:textId="77777777" w:rsidR="00F64E5B" w:rsidRPr="00562B82" w:rsidRDefault="00367F36" w:rsidP="00962D05">
    <w:pPr>
      <w:pStyle w:val="Kopfzeile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Kurzbeschreibung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3pt;height:11.3pt" o:bullet="t">
        <v:imagedata r:id="rId1" o:title="mso2F"/>
      </v:shape>
    </w:pict>
  </w:numPicBullet>
  <w:abstractNum w:abstractNumId="0" w15:restartNumberingAfterBreak="0">
    <w:nsid w:val="FFFFFF7C"/>
    <w:multiLevelType w:val="singleLevel"/>
    <w:tmpl w:val="173E09C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98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01B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E873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CD4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009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CF4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6E61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01C7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EE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0033FD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5" w15:restartNumberingAfterBreak="0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 w15:restartNumberingAfterBreak="0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5C3F3621"/>
    <w:multiLevelType w:val="hybridMultilevel"/>
    <w:tmpl w:val="83222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A5547"/>
    <w:multiLevelType w:val="multilevel"/>
    <w:tmpl w:val="0C07001F"/>
    <w:numStyleLink w:val="111111"/>
  </w:abstractNum>
  <w:abstractNum w:abstractNumId="39" w15:restartNumberingAfterBreak="0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40CF6"/>
    <w:multiLevelType w:val="hybridMultilevel"/>
    <w:tmpl w:val="DB669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6"/>
  </w:num>
  <w:num w:numId="2">
    <w:abstractNumId w:val="31"/>
  </w:num>
  <w:num w:numId="3">
    <w:abstractNumId w:val="19"/>
  </w:num>
  <w:num w:numId="4">
    <w:abstractNumId w:val="18"/>
  </w:num>
  <w:num w:numId="5">
    <w:abstractNumId w:val="42"/>
  </w:num>
  <w:num w:numId="6">
    <w:abstractNumId w:val="26"/>
  </w:num>
  <w:num w:numId="7">
    <w:abstractNumId w:val="10"/>
  </w:num>
  <w:num w:numId="8">
    <w:abstractNumId w:val="13"/>
  </w:num>
  <w:num w:numId="9">
    <w:abstractNumId w:val="22"/>
  </w:num>
  <w:num w:numId="10">
    <w:abstractNumId w:val="29"/>
  </w:num>
  <w:num w:numId="11">
    <w:abstractNumId w:val="25"/>
  </w:num>
  <w:num w:numId="12">
    <w:abstractNumId w:val="11"/>
  </w:num>
  <w:num w:numId="13">
    <w:abstractNumId w:val="39"/>
  </w:num>
  <w:num w:numId="14">
    <w:abstractNumId w:val="41"/>
  </w:num>
  <w:num w:numId="15">
    <w:abstractNumId w:val="15"/>
  </w:num>
  <w:num w:numId="16">
    <w:abstractNumId w:val="27"/>
  </w:num>
  <w:num w:numId="17">
    <w:abstractNumId w:val="17"/>
  </w:num>
  <w:num w:numId="18">
    <w:abstractNumId w:val="33"/>
  </w:num>
  <w:num w:numId="19">
    <w:abstractNumId w:val="3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8"/>
  </w:num>
  <w:num w:numId="31">
    <w:abstractNumId w:val="28"/>
  </w:num>
  <w:num w:numId="32">
    <w:abstractNumId w:val="23"/>
  </w:num>
  <w:num w:numId="33">
    <w:abstractNumId w:val="43"/>
  </w:num>
  <w:num w:numId="34">
    <w:abstractNumId w:val="30"/>
  </w:num>
  <w:num w:numId="35">
    <w:abstractNumId w:val="35"/>
  </w:num>
  <w:num w:numId="36">
    <w:abstractNumId w:val="24"/>
  </w:num>
  <w:num w:numId="37">
    <w:abstractNumId w:val="44"/>
  </w:num>
  <w:num w:numId="38">
    <w:abstractNumId w:val="34"/>
  </w:num>
  <w:num w:numId="39">
    <w:abstractNumId w:val="21"/>
  </w:num>
  <w:num w:numId="40">
    <w:abstractNumId w:val="12"/>
  </w:num>
  <w:num w:numId="41">
    <w:abstractNumId w:val="20"/>
  </w:num>
  <w:num w:numId="42">
    <w:abstractNumId w:val="14"/>
  </w:num>
  <w:num w:numId="43">
    <w:abstractNumId w:val="32"/>
  </w:num>
  <w:num w:numId="44">
    <w:abstractNumId w:val="36"/>
  </w:num>
  <w:num w:numId="45">
    <w:abstractNumId w:val="4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activeWritingStyle w:appName="MSWord" w:lang="de-DE" w:vendorID="9" w:dllVersion="512" w:checkStyle="0"/>
  <w:activeWritingStyle w:appName="MSWord" w:lang="it-IT" w:vendorID="3" w:dllVersion="517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B4"/>
    <w:rsid w:val="000027E3"/>
    <w:rsid w:val="00004BF1"/>
    <w:rsid w:val="00005F7F"/>
    <w:rsid w:val="000068C3"/>
    <w:rsid w:val="00014005"/>
    <w:rsid w:val="000147AD"/>
    <w:rsid w:val="00015643"/>
    <w:rsid w:val="00017B8C"/>
    <w:rsid w:val="00017EEF"/>
    <w:rsid w:val="00021E5C"/>
    <w:rsid w:val="0002283A"/>
    <w:rsid w:val="00024050"/>
    <w:rsid w:val="00024E35"/>
    <w:rsid w:val="00033C84"/>
    <w:rsid w:val="00034A91"/>
    <w:rsid w:val="00041050"/>
    <w:rsid w:val="00046E4D"/>
    <w:rsid w:val="00065663"/>
    <w:rsid w:val="00072332"/>
    <w:rsid w:val="00072615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E41"/>
    <w:rsid w:val="000E08E9"/>
    <w:rsid w:val="000E314F"/>
    <w:rsid w:val="000E43A4"/>
    <w:rsid w:val="000F0590"/>
    <w:rsid w:val="000F0908"/>
    <w:rsid w:val="000F0FD3"/>
    <w:rsid w:val="000F3F06"/>
    <w:rsid w:val="001004CB"/>
    <w:rsid w:val="0010329C"/>
    <w:rsid w:val="00105AA8"/>
    <w:rsid w:val="00110B2D"/>
    <w:rsid w:val="00113F8F"/>
    <w:rsid w:val="00114121"/>
    <w:rsid w:val="0011463B"/>
    <w:rsid w:val="00116FAA"/>
    <w:rsid w:val="00121F7D"/>
    <w:rsid w:val="001272BC"/>
    <w:rsid w:val="001274BD"/>
    <w:rsid w:val="0012767A"/>
    <w:rsid w:val="00127DAE"/>
    <w:rsid w:val="001306E5"/>
    <w:rsid w:val="001413ED"/>
    <w:rsid w:val="00144DC2"/>
    <w:rsid w:val="00155E3E"/>
    <w:rsid w:val="00157008"/>
    <w:rsid w:val="001573A6"/>
    <w:rsid w:val="001638BD"/>
    <w:rsid w:val="00166540"/>
    <w:rsid w:val="001700D3"/>
    <w:rsid w:val="00174E91"/>
    <w:rsid w:val="00176FA4"/>
    <w:rsid w:val="001779E4"/>
    <w:rsid w:val="00184A37"/>
    <w:rsid w:val="001952A3"/>
    <w:rsid w:val="00195D94"/>
    <w:rsid w:val="001A1F8E"/>
    <w:rsid w:val="001A21F5"/>
    <w:rsid w:val="001A3C06"/>
    <w:rsid w:val="001A7CA2"/>
    <w:rsid w:val="001B2842"/>
    <w:rsid w:val="001C1F3B"/>
    <w:rsid w:val="001C2B72"/>
    <w:rsid w:val="001C7AB1"/>
    <w:rsid w:val="001D607A"/>
    <w:rsid w:val="001E1064"/>
    <w:rsid w:val="001E1F93"/>
    <w:rsid w:val="001E2B1F"/>
    <w:rsid w:val="001E2DA2"/>
    <w:rsid w:val="001E4B34"/>
    <w:rsid w:val="001F20C9"/>
    <w:rsid w:val="001F514F"/>
    <w:rsid w:val="002050B2"/>
    <w:rsid w:val="002153BB"/>
    <w:rsid w:val="00215486"/>
    <w:rsid w:val="00223C6F"/>
    <w:rsid w:val="002248C4"/>
    <w:rsid w:val="00226575"/>
    <w:rsid w:val="00226AF0"/>
    <w:rsid w:val="00230961"/>
    <w:rsid w:val="00237F3B"/>
    <w:rsid w:val="00242463"/>
    <w:rsid w:val="00244D22"/>
    <w:rsid w:val="00245537"/>
    <w:rsid w:val="00250E61"/>
    <w:rsid w:val="00257214"/>
    <w:rsid w:val="002737AD"/>
    <w:rsid w:val="00281599"/>
    <w:rsid w:val="002863E8"/>
    <w:rsid w:val="002B251F"/>
    <w:rsid w:val="002B69A0"/>
    <w:rsid w:val="002B7FC2"/>
    <w:rsid w:val="002C2A49"/>
    <w:rsid w:val="002C3A88"/>
    <w:rsid w:val="002C4299"/>
    <w:rsid w:val="002C58CE"/>
    <w:rsid w:val="002C7475"/>
    <w:rsid w:val="002D415B"/>
    <w:rsid w:val="002D47C5"/>
    <w:rsid w:val="002D4987"/>
    <w:rsid w:val="002E19BC"/>
    <w:rsid w:val="002E3D36"/>
    <w:rsid w:val="002E3D38"/>
    <w:rsid w:val="002E6421"/>
    <w:rsid w:val="002F3AFB"/>
    <w:rsid w:val="002F4EA5"/>
    <w:rsid w:val="002F5C1F"/>
    <w:rsid w:val="00303016"/>
    <w:rsid w:val="00304FE2"/>
    <w:rsid w:val="00310693"/>
    <w:rsid w:val="00311EDD"/>
    <w:rsid w:val="0031489E"/>
    <w:rsid w:val="00322442"/>
    <w:rsid w:val="00324994"/>
    <w:rsid w:val="00330DE1"/>
    <w:rsid w:val="00334CFC"/>
    <w:rsid w:val="003428FB"/>
    <w:rsid w:val="00342D31"/>
    <w:rsid w:val="00353A76"/>
    <w:rsid w:val="00356805"/>
    <w:rsid w:val="00356CF9"/>
    <w:rsid w:val="003626B6"/>
    <w:rsid w:val="00365493"/>
    <w:rsid w:val="00366796"/>
    <w:rsid w:val="00366DB3"/>
    <w:rsid w:val="00366FD1"/>
    <w:rsid w:val="00367F36"/>
    <w:rsid w:val="00372C7C"/>
    <w:rsid w:val="0037435F"/>
    <w:rsid w:val="003775CC"/>
    <w:rsid w:val="00392C0D"/>
    <w:rsid w:val="00392C94"/>
    <w:rsid w:val="00393955"/>
    <w:rsid w:val="003A0A43"/>
    <w:rsid w:val="003A20C4"/>
    <w:rsid w:val="003A638C"/>
    <w:rsid w:val="003A6637"/>
    <w:rsid w:val="003B6BD1"/>
    <w:rsid w:val="003D056E"/>
    <w:rsid w:val="003D446D"/>
    <w:rsid w:val="003D4776"/>
    <w:rsid w:val="003E13F3"/>
    <w:rsid w:val="003E2B1B"/>
    <w:rsid w:val="003E2B73"/>
    <w:rsid w:val="003F4DCC"/>
    <w:rsid w:val="003F6E84"/>
    <w:rsid w:val="004002DB"/>
    <w:rsid w:val="00406547"/>
    <w:rsid w:val="00410796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40DA6"/>
    <w:rsid w:val="00442DAD"/>
    <w:rsid w:val="00447E16"/>
    <w:rsid w:val="004525D3"/>
    <w:rsid w:val="00456436"/>
    <w:rsid w:val="004608F7"/>
    <w:rsid w:val="00462CBB"/>
    <w:rsid w:val="004649F8"/>
    <w:rsid w:val="00465C02"/>
    <w:rsid w:val="00471B69"/>
    <w:rsid w:val="004778B7"/>
    <w:rsid w:val="004806DF"/>
    <w:rsid w:val="00481C35"/>
    <w:rsid w:val="0048218A"/>
    <w:rsid w:val="004956C3"/>
    <w:rsid w:val="00497959"/>
    <w:rsid w:val="004A3882"/>
    <w:rsid w:val="004B222E"/>
    <w:rsid w:val="004C29E4"/>
    <w:rsid w:val="004C7470"/>
    <w:rsid w:val="004D20C8"/>
    <w:rsid w:val="004D23F4"/>
    <w:rsid w:val="004D6282"/>
    <w:rsid w:val="004F0B1B"/>
    <w:rsid w:val="004F289D"/>
    <w:rsid w:val="004F67F7"/>
    <w:rsid w:val="004F79E9"/>
    <w:rsid w:val="005061BC"/>
    <w:rsid w:val="00510F0C"/>
    <w:rsid w:val="005147CC"/>
    <w:rsid w:val="00516ACC"/>
    <w:rsid w:val="00524555"/>
    <w:rsid w:val="00525855"/>
    <w:rsid w:val="005358C9"/>
    <w:rsid w:val="00542E7D"/>
    <w:rsid w:val="005459CE"/>
    <w:rsid w:val="00545F05"/>
    <w:rsid w:val="00546D9B"/>
    <w:rsid w:val="00547E3F"/>
    <w:rsid w:val="0055406D"/>
    <w:rsid w:val="00555270"/>
    <w:rsid w:val="005564A8"/>
    <w:rsid w:val="00557D03"/>
    <w:rsid w:val="005614C6"/>
    <w:rsid w:val="00562B82"/>
    <w:rsid w:val="005636CF"/>
    <w:rsid w:val="00563F32"/>
    <w:rsid w:val="005664CF"/>
    <w:rsid w:val="005732F2"/>
    <w:rsid w:val="00582CB1"/>
    <w:rsid w:val="00582D0A"/>
    <w:rsid w:val="0058395B"/>
    <w:rsid w:val="00584164"/>
    <w:rsid w:val="0058781F"/>
    <w:rsid w:val="005930F5"/>
    <w:rsid w:val="00593C54"/>
    <w:rsid w:val="00594BB8"/>
    <w:rsid w:val="00595CF5"/>
    <w:rsid w:val="005970E6"/>
    <w:rsid w:val="005A02CD"/>
    <w:rsid w:val="005A2A62"/>
    <w:rsid w:val="005A3670"/>
    <w:rsid w:val="005A6D01"/>
    <w:rsid w:val="005A6F7D"/>
    <w:rsid w:val="005B0CC3"/>
    <w:rsid w:val="005B3412"/>
    <w:rsid w:val="005C2D0E"/>
    <w:rsid w:val="005C3988"/>
    <w:rsid w:val="005C4A92"/>
    <w:rsid w:val="005D5900"/>
    <w:rsid w:val="005D62F1"/>
    <w:rsid w:val="005F0569"/>
    <w:rsid w:val="005F68D3"/>
    <w:rsid w:val="00600797"/>
    <w:rsid w:val="00600E63"/>
    <w:rsid w:val="00604C0E"/>
    <w:rsid w:val="006068E2"/>
    <w:rsid w:val="006110FE"/>
    <w:rsid w:val="00616C3C"/>
    <w:rsid w:val="00620754"/>
    <w:rsid w:val="00625772"/>
    <w:rsid w:val="006303AE"/>
    <w:rsid w:val="006306A8"/>
    <w:rsid w:val="00630D29"/>
    <w:rsid w:val="00631B45"/>
    <w:rsid w:val="0063647D"/>
    <w:rsid w:val="00637D5A"/>
    <w:rsid w:val="00641742"/>
    <w:rsid w:val="00643ACF"/>
    <w:rsid w:val="00645232"/>
    <w:rsid w:val="00654CD5"/>
    <w:rsid w:val="00662912"/>
    <w:rsid w:val="00666F29"/>
    <w:rsid w:val="00671DA4"/>
    <w:rsid w:val="00677FFB"/>
    <w:rsid w:val="006824AE"/>
    <w:rsid w:val="0068692A"/>
    <w:rsid w:val="006912CC"/>
    <w:rsid w:val="006913D9"/>
    <w:rsid w:val="00692183"/>
    <w:rsid w:val="006954ED"/>
    <w:rsid w:val="006A15DC"/>
    <w:rsid w:val="006A1D89"/>
    <w:rsid w:val="006B018D"/>
    <w:rsid w:val="006B0CF6"/>
    <w:rsid w:val="006B1342"/>
    <w:rsid w:val="006B4D5D"/>
    <w:rsid w:val="006C0806"/>
    <w:rsid w:val="006C5C64"/>
    <w:rsid w:val="006C7D5B"/>
    <w:rsid w:val="006D0BC5"/>
    <w:rsid w:val="006D2C0D"/>
    <w:rsid w:val="006D5257"/>
    <w:rsid w:val="006D5457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85C"/>
    <w:rsid w:val="00715168"/>
    <w:rsid w:val="00715377"/>
    <w:rsid w:val="0072346A"/>
    <w:rsid w:val="00724828"/>
    <w:rsid w:val="00724E5D"/>
    <w:rsid w:val="00747711"/>
    <w:rsid w:val="007532DB"/>
    <w:rsid w:val="00755D3A"/>
    <w:rsid w:val="00756C70"/>
    <w:rsid w:val="00764002"/>
    <w:rsid w:val="007658C1"/>
    <w:rsid w:val="00765B5A"/>
    <w:rsid w:val="007732E3"/>
    <w:rsid w:val="00776917"/>
    <w:rsid w:val="007808B8"/>
    <w:rsid w:val="007868EA"/>
    <w:rsid w:val="007910F4"/>
    <w:rsid w:val="007924E4"/>
    <w:rsid w:val="00793ACA"/>
    <w:rsid w:val="00795DAC"/>
    <w:rsid w:val="007976AE"/>
    <w:rsid w:val="007A1D31"/>
    <w:rsid w:val="007A2804"/>
    <w:rsid w:val="007A40CC"/>
    <w:rsid w:val="007A4E06"/>
    <w:rsid w:val="007C15D3"/>
    <w:rsid w:val="007C3043"/>
    <w:rsid w:val="007C4B7B"/>
    <w:rsid w:val="007C6B09"/>
    <w:rsid w:val="007D2665"/>
    <w:rsid w:val="007E15BB"/>
    <w:rsid w:val="007E7C72"/>
    <w:rsid w:val="007F1A9C"/>
    <w:rsid w:val="007F539B"/>
    <w:rsid w:val="008137B2"/>
    <w:rsid w:val="00825C71"/>
    <w:rsid w:val="008343BA"/>
    <w:rsid w:val="00840CF8"/>
    <w:rsid w:val="008443E0"/>
    <w:rsid w:val="00846254"/>
    <w:rsid w:val="0084775E"/>
    <w:rsid w:val="00853513"/>
    <w:rsid w:val="00860B89"/>
    <w:rsid w:val="00867388"/>
    <w:rsid w:val="00880FCD"/>
    <w:rsid w:val="00885FF1"/>
    <w:rsid w:val="008866B4"/>
    <w:rsid w:val="00886E8E"/>
    <w:rsid w:val="00890A73"/>
    <w:rsid w:val="0089411A"/>
    <w:rsid w:val="00895A8E"/>
    <w:rsid w:val="008979D4"/>
    <w:rsid w:val="008A6C84"/>
    <w:rsid w:val="008B5E36"/>
    <w:rsid w:val="008D0A71"/>
    <w:rsid w:val="008D0D47"/>
    <w:rsid w:val="008D23D7"/>
    <w:rsid w:val="008F6150"/>
    <w:rsid w:val="008F71CA"/>
    <w:rsid w:val="00900597"/>
    <w:rsid w:val="00901CEC"/>
    <w:rsid w:val="00906351"/>
    <w:rsid w:val="00906719"/>
    <w:rsid w:val="009117AF"/>
    <w:rsid w:val="00914D64"/>
    <w:rsid w:val="00922EA9"/>
    <w:rsid w:val="0092493D"/>
    <w:rsid w:val="00926CE1"/>
    <w:rsid w:val="00935386"/>
    <w:rsid w:val="00946038"/>
    <w:rsid w:val="00951E54"/>
    <w:rsid w:val="00952A42"/>
    <w:rsid w:val="00952CF4"/>
    <w:rsid w:val="00957A8F"/>
    <w:rsid w:val="00957F55"/>
    <w:rsid w:val="00962D05"/>
    <w:rsid w:val="009635B6"/>
    <w:rsid w:val="00977425"/>
    <w:rsid w:val="00982FF9"/>
    <w:rsid w:val="00986304"/>
    <w:rsid w:val="00993DAC"/>
    <w:rsid w:val="009A02F9"/>
    <w:rsid w:val="009A6108"/>
    <w:rsid w:val="009B2F38"/>
    <w:rsid w:val="009B56C7"/>
    <w:rsid w:val="009B5EEB"/>
    <w:rsid w:val="009C26FF"/>
    <w:rsid w:val="009C3667"/>
    <w:rsid w:val="009C46EC"/>
    <w:rsid w:val="009C782C"/>
    <w:rsid w:val="009D13D5"/>
    <w:rsid w:val="009D431F"/>
    <w:rsid w:val="009D6316"/>
    <w:rsid w:val="009E55EC"/>
    <w:rsid w:val="009E7D16"/>
    <w:rsid w:val="009F4DB1"/>
    <w:rsid w:val="00A05F63"/>
    <w:rsid w:val="00A112AE"/>
    <w:rsid w:val="00A13B5A"/>
    <w:rsid w:val="00A15505"/>
    <w:rsid w:val="00A26C48"/>
    <w:rsid w:val="00A32B11"/>
    <w:rsid w:val="00A33EA5"/>
    <w:rsid w:val="00A40876"/>
    <w:rsid w:val="00A457A3"/>
    <w:rsid w:val="00A45D6F"/>
    <w:rsid w:val="00A50E57"/>
    <w:rsid w:val="00A52036"/>
    <w:rsid w:val="00A64895"/>
    <w:rsid w:val="00A70BBF"/>
    <w:rsid w:val="00A76957"/>
    <w:rsid w:val="00A81279"/>
    <w:rsid w:val="00A8512E"/>
    <w:rsid w:val="00A853CC"/>
    <w:rsid w:val="00A92129"/>
    <w:rsid w:val="00A921F8"/>
    <w:rsid w:val="00A92EF0"/>
    <w:rsid w:val="00A937DA"/>
    <w:rsid w:val="00A93B58"/>
    <w:rsid w:val="00A96DDC"/>
    <w:rsid w:val="00A975D1"/>
    <w:rsid w:val="00AA024D"/>
    <w:rsid w:val="00AA2326"/>
    <w:rsid w:val="00AA3544"/>
    <w:rsid w:val="00AB1F77"/>
    <w:rsid w:val="00AB5C91"/>
    <w:rsid w:val="00AB67BD"/>
    <w:rsid w:val="00AC2840"/>
    <w:rsid w:val="00AD288E"/>
    <w:rsid w:val="00AF261E"/>
    <w:rsid w:val="00AF320C"/>
    <w:rsid w:val="00AF3DB4"/>
    <w:rsid w:val="00AF6602"/>
    <w:rsid w:val="00B1155D"/>
    <w:rsid w:val="00B124B8"/>
    <w:rsid w:val="00B14FD8"/>
    <w:rsid w:val="00B20BBE"/>
    <w:rsid w:val="00B21159"/>
    <w:rsid w:val="00B2654F"/>
    <w:rsid w:val="00B3029A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16BC"/>
    <w:rsid w:val="00BA3A17"/>
    <w:rsid w:val="00BA418A"/>
    <w:rsid w:val="00BA41AC"/>
    <w:rsid w:val="00BB383A"/>
    <w:rsid w:val="00BC451C"/>
    <w:rsid w:val="00BC6152"/>
    <w:rsid w:val="00BC650E"/>
    <w:rsid w:val="00BD6BE8"/>
    <w:rsid w:val="00BE39CF"/>
    <w:rsid w:val="00BE4AFA"/>
    <w:rsid w:val="00BE5FF6"/>
    <w:rsid w:val="00BE6964"/>
    <w:rsid w:val="00BF193B"/>
    <w:rsid w:val="00C021CA"/>
    <w:rsid w:val="00C02A6D"/>
    <w:rsid w:val="00C11C6E"/>
    <w:rsid w:val="00C12C04"/>
    <w:rsid w:val="00C12CA8"/>
    <w:rsid w:val="00C13B13"/>
    <w:rsid w:val="00C14464"/>
    <w:rsid w:val="00C27E0D"/>
    <w:rsid w:val="00C3346F"/>
    <w:rsid w:val="00C36077"/>
    <w:rsid w:val="00C500E9"/>
    <w:rsid w:val="00C53D1F"/>
    <w:rsid w:val="00C56768"/>
    <w:rsid w:val="00C63CE1"/>
    <w:rsid w:val="00C70B84"/>
    <w:rsid w:val="00C731BF"/>
    <w:rsid w:val="00C772C0"/>
    <w:rsid w:val="00C80F34"/>
    <w:rsid w:val="00C91B47"/>
    <w:rsid w:val="00C96705"/>
    <w:rsid w:val="00C97215"/>
    <w:rsid w:val="00CA621A"/>
    <w:rsid w:val="00CB0939"/>
    <w:rsid w:val="00CB0AC0"/>
    <w:rsid w:val="00CB3C7E"/>
    <w:rsid w:val="00CC0F6A"/>
    <w:rsid w:val="00CC1429"/>
    <w:rsid w:val="00CC288B"/>
    <w:rsid w:val="00CC452D"/>
    <w:rsid w:val="00CC4840"/>
    <w:rsid w:val="00CC706A"/>
    <w:rsid w:val="00CD4D82"/>
    <w:rsid w:val="00CE2518"/>
    <w:rsid w:val="00CE678F"/>
    <w:rsid w:val="00CF1FC5"/>
    <w:rsid w:val="00CF3386"/>
    <w:rsid w:val="00CF44F5"/>
    <w:rsid w:val="00CF5905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60F37"/>
    <w:rsid w:val="00D6408A"/>
    <w:rsid w:val="00D649BF"/>
    <w:rsid w:val="00D74F6E"/>
    <w:rsid w:val="00D75CB8"/>
    <w:rsid w:val="00D816C3"/>
    <w:rsid w:val="00D82351"/>
    <w:rsid w:val="00D86A0F"/>
    <w:rsid w:val="00D91FC7"/>
    <w:rsid w:val="00D93A3F"/>
    <w:rsid w:val="00D955A6"/>
    <w:rsid w:val="00D96453"/>
    <w:rsid w:val="00DA42B3"/>
    <w:rsid w:val="00DA4932"/>
    <w:rsid w:val="00DA72CF"/>
    <w:rsid w:val="00DB23A3"/>
    <w:rsid w:val="00DB3BC3"/>
    <w:rsid w:val="00DB7691"/>
    <w:rsid w:val="00DB7B4E"/>
    <w:rsid w:val="00DC174C"/>
    <w:rsid w:val="00DC25E9"/>
    <w:rsid w:val="00DC5541"/>
    <w:rsid w:val="00DD3369"/>
    <w:rsid w:val="00DD3E10"/>
    <w:rsid w:val="00DD4EE0"/>
    <w:rsid w:val="00DD79D0"/>
    <w:rsid w:val="00DE1754"/>
    <w:rsid w:val="00DE2825"/>
    <w:rsid w:val="00DE2E6F"/>
    <w:rsid w:val="00DE78E3"/>
    <w:rsid w:val="00DF4BFA"/>
    <w:rsid w:val="00DF69A9"/>
    <w:rsid w:val="00DF74F0"/>
    <w:rsid w:val="00DF7C2A"/>
    <w:rsid w:val="00E00886"/>
    <w:rsid w:val="00E03F4E"/>
    <w:rsid w:val="00E107A9"/>
    <w:rsid w:val="00E13B4B"/>
    <w:rsid w:val="00E22A0F"/>
    <w:rsid w:val="00E26104"/>
    <w:rsid w:val="00E26855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67066"/>
    <w:rsid w:val="00E72AAB"/>
    <w:rsid w:val="00E80729"/>
    <w:rsid w:val="00E845F2"/>
    <w:rsid w:val="00E971C3"/>
    <w:rsid w:val="00EA01DB"/>
    <w:rsid w:val="00EA39F1"/>
    <w:rsid w:val="00EA4F3F"/>
    <w:rsid w:val="00EA754B"/>
    <w:rsid w:val="00EB488E"/>
    <w:rsid w:val="00EB4AF7"/>
    <w:rsid w:val="00EB552C"/>
    <w:rsid w:val="00EB6EF1"/>
    <w:rsid w:val="00EC5364"/>
    <w:rsid w:val="00ED248C"/>
    <w:rsid w:val="00ED3F6E"/>
    <w:rsid w:val="00EE2DF6"/>
    <w:rsid w:val="00EE4FFC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F52"/>
    <w:rsid w:val="00F13857"/>
    <w:rsid w:val="00F14060"/>
    <w:rsid w:val="00F20967"/>
    <w:rsid w:val="00F20EEC"/>
    <w:rsid w:val="00F220A7"/>
    <w:rsid w:val="00F24CFF"/>
    <w:rsid w:val="00F27632"/>
    <w:rsid w:val="00F27A35"/>
    <w:rsid w:val="00F3549A"/>
    <w:rsid w:val="00F376EA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94A97"/>
    <w:rsid w:val="00FA578D"/>
    <w:rsid w:val="00FB0147"/>
    <w:rsid w:val="00FB0882"/>
    <w:rsid w:val="00FB1A22"/>
    <w:rsid w:val="00FC0328"/>
    <w:rsid w:val="00FC062A"/>
    <w:rsid w:val="00FC0DA0"/>
    <w:rsid w:val="00FC6D34"/>
    <w:rsid w:val="00FD0298"/>
    <w:rsid w:val="00FD4A9C"/>
    <w:rsid w:val="00FD68A0"/>
    <w:rsid w:val="00FE1E01"/>
    <w:rsid w:val="00FF1C78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ddd"/>
    </o:shapedefaults>
    <o:shapelayout v:ext="edit">
      <o:idmap v:ext="edit" data="1"/>
    </o:shapelayout>
  </w:shapeDefaults>
  <w:decimalSymbol w:val=","/>
  <w:listSeparator w:val=";"/>
  <w14:docId w14:val="44433082"/>
  <w15:docId w15:val="{C8894FCF-D2F6-4CA3-9FF4-50C95279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027E3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uiPriority w:val="99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  <w:style w:type="paragraph" w:styleId="Listenabsatz">
    <w:name w:val="List Paragraph"/>
    <w:basedOn w:val="Standard"/>
    <w:uiPriority w:val="34"/>
    <w:qFormat/>
    <w:rsid w:val="0054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h\Desktop\FTKL\Vorlagen\HWE_Standardvorlage_Grafik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BD38085-9DE0-4272-B9AF-BE5B8894F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BFE9E3-7CEB-4FC0-B1CD-76A5E4F644A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A3B09CC-8EA3-408B-9EB2-B7C44CA3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HWE_Standardvorlage_Grafik_20130731.dotx</Template>
  <TotalTime>0</TotalTime>
  <Pages>1</Pages>
  <Words>81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Leon Hipf</dc:creator>
  <cp:lastModifiedBy>Leon Hipf</cp:lastModifiedBy>
  <cp:revision>17</cp:revision>
  <cp:lastPrinted>2010-09-27T17:03:00Z</cp:lastPrinted>
  <dcterms:created xsi:type="dcterms:W3CDTF">2020-10-04T10:53:00Z</dcterms:created>
  <dcterms:modified xsi:type="dcterms:W3CDTF">2020-10-29T16:00:00Z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