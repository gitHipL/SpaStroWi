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28" w:type="dxa"/>
        <w:tblBorders>
          <w:top w:val="single" w:sz="18" w:space="0" w:color="auto"/>
          <w:right w:val="single" w:sz="6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6"/>
        <w:gridCol w:w="282"/>
        <w:gridCol w:w="2537"/>
        <w:gridCol w:w="1748"/>
        <w:gridCol w:w="1692"/>
        <w:gridCol w:w="1713"/>
      </w:tblGrid>
      <w:tr w:rsidR="00CE294F" w14:paraId="6459CB37" w14:textId="77777777">
        <w:trPr>
          <w:trHeight w:hRule="exact" w:val="980"/>
        </w:trPr>
        <w:tc>
          <w:tcPr>
            <w:tcW w:w="2552" w:type="dxa"/>
            <w:gridSpan w:val="2"/>
          </w:tcPr>
          <w:p w14:paraId="2ED86720" w14:textId="77777777" w:rsidR="00CE294F" w:rsidRDefault="00CE294F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Abgabetermin:</w:t>
            </w:r>
          </w:p>
          <w:p w14:paraId="3EF8F198" w14:textId="316AF8EA" w:rsidR="00CE294F" w:rsidRPr="00CE294F" w:rsidRDefault="00CE294F" w:rsidP="00CE294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551" w:type="dxa"/>
          </w:tcPr>
          <w:p w14:paraId="6F592C2F" w14:textId="77777777" w:rsidR="00CE294F" w:rsidRDefault="00CE294F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Abgabe:</w:t>
            </w:r>
          </w:p>
          <w:p w14:paraId="4B00EA5B" w14:textId="77777777" w:rsidR="00CE294F" w:rsidRDefault="00CE294F" w:rsidP="00CE294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1758" w:type="dxa"/>
          </w:tcPr>
          <w:p w14:paraId="7D2B7275" w14:textId="77777777" w:rsid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Note:</w:t>
            </w:r>
          </w:p>
          <w:p w14:paraId="06D2E4B3" w14:textId="77777777" w:rsidR="00CE294F" w:rsidRPr="00D14BBE" w:rsidRDefault="00CE294F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3424" w:type="dxa"/>
            <w:gridSpan w:val="2"/>
          </w:tcPr>
          <w:p w14:paraId="639C539C" w14:textId="77777777" w:rsid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Signum:</w:t>
            </w:r>
          </w:p>
          <w:p w14:paraId="7F40646E" w14:textId="77777777" w:rsid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</w:rPr>
            </w:pPr>
          </w:p>
        </w:tc>
      </w:tr>
      <w:tr w:rsidR="00D14BBE" w14:paraId="3C956215" w14:textId="77777777">
        <w:trPr>
          <w:trHeight w:hRule="exact" w:val="980"/>
        </w:trPr>
        <w:tc>
          <w:tcPr>
            <w:tcW w:w="6826" w:type="dxa"/>
            <w:gridSpan w:val="4"/>
          </w:tcPr>
          <w:p w14:paraId="63D5F58A" w14:textId="77777777" w:rsidR="00D14BBE" w:rsidRDefault="00D14BBE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  <w:p w14:paraId="223992F0" w14:textId="41849965" w:rsidR="00D14BBE" w:rsidRPr="00AB0196" w:rsidRDefault="00B5586D" w:rsidP="0036304B">
            <w:pPr>
              <w:framePr w:hSpace="142" w:wrap="around" w:vAnchor="page" w:hAnchor="page" w:x="1130" w:y="12178"/>
              <w:spacing w:after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Fellner / Hipf</w:t>
            </w:r>
          </w:p>
        </w:tc>
        <w:tc>
          <w:tcPr>
            <w:tcW w:w="1701" w:type="dxa"/>
          </w:tcPr>
          <w:p w14:paraId="15C6D8EE" w14:textId="77777777"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D14BBE">
              <w:rPr>
                <w:rFonts w:ascii="Arial" w:hAnsi="Arial"/>
              </w:rPr>
              <w:t>Jahrgang:</w:t>
            </w:r>
          </w:p>
          <w:p w14:paraId="087CF0D7" w14:textId="26AECC51" w:rsidR="00D14BBE" w:rsidRPr="00D14BBE" w:rsidRDefault="00973969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4CHEL</w:t>
            </w:r>
          </w:p>
        </w:tc>
        <w:tc>
          <w:tcPr>
            <w:tcW w:w="1701" w:type="dxa"/>
          </w:tcPr>
          <w:p w14:paraId="3C301B6F" w14:textId="77777777"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Katalog-Nr.:</w:t>
            </w:r>
          </w:p>
          <w:p w14:paraId="1C993510" w14:textId="05AD1437" w:rsidR="00D14BBE" w:rsidRPr="00D14BBE" w:rsidRDefault="008141E6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1/5</w:t>
            </w:r>
          </w:p>
        </w:tc>
      </w:tr>
      <w:tr w:rsidR="00D14BBE" w14:paraId="33C611DC" w14:textId="77777777">
        <w:trPr>
          <w:cantSplit/>
          <w:trHeight w:val="969"/>
        </w:trPr>
        <w:tc>
          <w:tcPr>
            <w:tcW w:w="6826" w:type="dxa"/>
            <w:gridSpan w:val="4"/>
          </w:tcPr>
          <w:p w14:paraId="49E08D1B" w14:textId="77777777"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Benennung:</w:t>
            </w:r>
          </w:p>
          <w:p w14:paraId="4692179B" w14:textId="4B8370C3" w:rsidR="00D14BBE" w:rsidRPr="00CE294F" w:rsidRDefault="00721D8E" w:rsidP="00AB0196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proofErr w:type="spellStart"/>
            <w:r>
              <w:rPr>
                <w:rFonts w:ascii="Arial" w:hAnsi="Arial"/>
                <w:sz w:val="40"/>
                <w:szCs w:val="40"/>
              </w:rPr>
              <w:t>SpaStroWi</w:t>
            </w:r>
            <w:proofErr w:type="spellEnd"/>
            <w:r>
              <w:rPr>
                <w:rFonts w:ascii="Arial" w:hAnsi="Arial"/>
                <w:sz w:val="40"/>
                <w:szCs w:val="40"/>
              </w:rPr>
              <w:t>-</w:t>
            </w:r>
            <w:r w:rsidR="00763CAA">
              <w:rPr>
                <w:rFonts w:ascii="Arial" w:hAnsi="Arial"/>
                <w:sz w:val="40"/>
                <w:szCs w:val="40"/>
              </w:rPr>
              <w:t>Messstation</w:t>
            </w:r>
          </w:p>
        </w:tc>
        <w:tc>
          <w:tcPr>
            <w:tcW w:w="3402" w:type="dxa"/>
            <w:gridSpan w:val="2"/>
          </w:tcPr>
          <w:p w14:paraId="6DA06421" w14:textId="77777777" w:rsidR="00D14BBE" w:rsidRDefault="0036304B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Dateiname:</w:t>
            </w:r>
          </w:p>
          <w:p w14:paraId="3D2E497D" w14:textId="5EC1BBAB" w:rsidR="00CE294F" w:rsidRPr="0036304B" w:rsidRDefault="00CE294F" w:rsidP="0036304B">
            <w:pPr>
              <w:framePr w:hSpace="142" w:wrap="around" w:vAnchor="page" w:hAnchor="page" w:x="1130" w:y="12178"/>
              <w:spacing w:before="200"/>
              <w:ind w:left="57"/>
              <w:rPr>
                <w:rFonts w:ascii="Arial" w:hAnsi="Arial"/>
              </w:rPr>
            </w:pPr>
          </w:p>
        </w:tc>
      </w:tr>
      <w:tr w:rsidR="00D14BBE" w14:paraId="79AB8731" w14:textId="77777777">
        <w:trPr>
          <w:cantSplit/>
          <w:trHeight w:val="1096"/>
        </w:trPr>
        <w:tc>
          <w:tcPr>
            <w:tcW w:w="2268" w:type="dxa"/>
          </w:tcPr>
          <w:p w14:paraId="50A7E968" w14:textId="77777777" w:rsidR="00D14BBE" w:rsidRPr="00D14BBE" w:rsidRDefault="0036304B" w:rsidP="0036304B">
            <w:pPr>
              <w:framePr w:hSpace="142" w:wrap="around" w:vAnchor="page" w:hAnchor="page" w:x="1130" w:y="12178"/>
              <w:spacing w:before="6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4558" w:type="dxa"/>
            <w:gridSpan w:val="3"/>
          </w:tcPr>
          <w:p w14:paraId="54B2155E" w14:textId="77777777" w:rsidR="00CE294F" w:rsidRPr="00CE294F" w:rsidRDefault="00417AAA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noProof/>
                <w:sz w:val="40"/>
                <w:szCs w:val="40"/>
                <w:lang w:val="de-AT" w:eastAsia="de-AT"/>
              </w:rPr>
              <w:drawing>
                <wp:anchor distT="0" distB="0" distL="114300" distR="114300" simplePos="0" relativeHeight="251657216" behindDoc="0" locked="0" layoutInCell="0" allowOverlap="1" wp14:anchorId="08DA6B3B" wp14:editId="3E507B85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7931785</wp:posOffset>
                  </wp:positionV>
                  <wp:extent cx="1261110" cy="490220"/>
                  <wp:effectExtent l="0" t="0" r="0" b="5080"/>
                  <wp:wrapNone/>
                  <wp:docPr id="6" name="Bild 6" descr="htl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l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49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E294F" w:rsidRPr="00CE294F">
              <w:rPr>
                <w:rFonts w:ascii="Arial" w:hAnsi="Arial"/>
                <w:sz w:val="40"/>
                <w:szCs w:val="40"/>
              </w:rPr>
              <w:t>Fertigungstechnik und</w:t>
            </w:r>
          </w:p>
          <w:p w14:paraId="4EEAA824" w14:textId="77777777" w:rsidR="00D14BBE" w:rsidRPr="00CE294F" w:rsidRDefault="00CE294F" w:rsidP="00CE294F">
            <w:pPr>
              <w:framePr w:hSpace="142" w:wrap="around" w:vAnchor="page" w:hAnchor="page" w:x="1130" w:y="12178"/>
              <w:spacing w:before="60"/>
              <w:jc w:val="center"/>
              <w:rPr>
                <w:rFonts w:ascii="Arial" w:hAnsi="Arial"/>
                <w:sz w:val="32"/>
                <w:szCs w:val="32"/>
              </w:rPr>
            </w:pPr>
            <w:r w:rsidRPr="00CE294F">
              <w:rPr>
                <w:rFonts w:ascii="Arial" w:hAnsi="Arial"/>
                <w:sz w:val="40"/>
                <w:szCs w:val="40"/>
              </w:rPr>
              <w:t>Konstruktionslehre</w:t>
            </w:r>
          </w:p>
        </w:tc>
        <w:tc>
          <w:tcPr>
            <w:tcW w:w="3402" w:type="dxa"/>
            <w:gridSpan w:val="2"/>
          </w:tcPr>
          <w:p w14:paraId="1B41439F" w14:textId="77777777" w:rsidR="00D14BBE" w:rsidRP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CE294F">
              <w:rPr>
                <w:rFonts w:ascii="Arial" w:hAnsi="Arial"/>
              </w:rPr>
              <w:t>Abteilung:</w:t>
            </w:r>
          </w:p>
          <w:p w14:paraId="31CBFCBC" w14:textId="77777777" w:rsidR="00CE294F" w:rsidRPr="00CE294F" w:rsidRDefault="00CE294F" w:rsidP="00CE294F">
            <w:pPr>
              <w:framePr w:hSpace="142" w:wrap="around" w:vAnchor="page" w:hAnchor="page" w:x="1130" w:y="12178"/>
              <w:jc w:val="center"/>
              <w:rPr>
                <w:rFonts w:ascii="Arial" w:hAnsi="Arial"/>
                <w:caps/>
                <w:sz w:val="48"/>
                <w:szCs w:val="48"/>
              </w:rPr>
            </w:pPr>
            <w:r w:rsidRPr="00CE294F">
              <w:rPr>
                <w:rFonts w:ascii="Arial" w:hAnsi="Arial"/>
                <w:caps/>
                <w:sz w:val="48"/>
                <w:szCs w:val="48"/>
              </w:rPr>
              <w:t>Elektronik</w:t>
            </w:r>
          </w:p>
        </w:tc>
      </w:tr>
    </w:tbl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4536"/>
        <w:gridCol w:w="1134"/>
        <w:gridCol w:w="851"/>
        <w:gridCol w:w="567"/>
        <w:gridCol w:w="1134"/>
        <w:gridCol w:w="851"/>
        <w:gridCol w:w="567"/>
      </w:tblGrid>
      <w:tr w:rsidR="001E788E" w14:paraId="35B0B1BA" w14:textId="77777777">
        <w:trPr>
          <w:trHeight w:hRule="exact" w:val="500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46E6D45" w14:textId="77777777" w:rsidR="001E788E" w:rsidRDefault="001E788E" w:rsidP="006314FB">
            <w:pPr>
              <w:spacing w:before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Nr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B62BD51" w14:textId="77777777"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Unterlage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605B0AD" w14:textId="77777777"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57DE66" w14:textId="77777777"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FBCB24" w14:textId="77777777"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AD06FD" w14:textId="77777777"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F1C266" w14:textId="77777777"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5FBB7627" w14:textId="77777777"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 w:rsidR="001E788E" w14:paraId="66C94396" w14:textId="77777777">
        <w:trPr>
          <w:trHeight w:hRule="exact" w:val="500"/>
        </w:trPr>
        <w:tc>
          <w:tcPr>
            <w:tcW w:w="567" w:type="dxa"/>
            <w:tcBorders>
              <w:top w:val="nil"/>
              <w:left w:val="nil"/>
              <w:right w:val="single" w:sz="12" w:space="0" w:color="auto"/>
            </w:tcBorders>
          </w:tcPr>
          <w:p w14:paraId="569EF433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right w:val="single" w:sz="12" w:space="0" w:color="auto"/>
            </w:tcBorders>
          </w:tcPr>
          <w:p w14:paraId="2B0B3B3F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</w:tcBorders>
          </w:tcPr>
          <w:p w14:paraId="68EC96E2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57654261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nil"/>
              <w:right w:val="single" w:sz="12" w:space="0" w:color="auto"/>
            </w:tcBorders>
          </w:tcPr>
          <w:p w14:paraId="62B05AC1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</w:tcBorders>
          </w:tcPr>
          <w:p w14:paraId="22967DF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026A92F8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</w:tcPr>
          <w:p w14:paraId="4D94F6B4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7C03F12C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5232CD6C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01FF92B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4AC07DD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16B6888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041F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610616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1D76564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5FD7FCA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5B5A4F70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3E481DC5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6FAAE0E9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9833C64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0AB0719E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E037119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516967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5E97FB0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786D9B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2AA3E212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32A66A5C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354B09C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AC25C7A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2D62779B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593537F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FF6EEF9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6F3ABD5E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B7FA32E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05A3E6F2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6C249584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5288E602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8ECBAB5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5CC3A5BE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8BA4AC1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DD2BB0E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185F0C5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116909A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231F133C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7BDF89E2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49B9973D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FEBEDFA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4915827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93ABF68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DCDF11E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20A7DACD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281A83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3F922A01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7A31A2AF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5D3B1520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EA648B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0C405107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712408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17FFA0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25A6F3E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10E86C5F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3E9B3653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65622E02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028BE962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C85023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25B38307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2B67C1B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DC40C78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451F50C1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5D69CAF0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15868C04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637FDF86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3BAEFB8F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2F57BA9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5E95CCA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3D8D65F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0A4BABA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6A9C3E98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71A42EF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79F5FA46" w14:textId="7777777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14:paraId="65B629FA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14:paraId="1875425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57E3035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350C5B17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60F422B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26A4A09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42A6E9A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185E6FD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4D187B5B" w14:textId="77777777">
        <w:trPr>
          <w:trHeight w:hRule="exact" w:val="500"/>
        </w:trPr>
        <w:tc>
          <w:tcPr>
            <w:tcW w:w="567" w:type="dxa"/>
            <w:tcBorders>
              <w:left w:val="nil"/>
              <w:bottom w:val="nil"/>
              <w:right w:val="single" w:sz="12" w:space="0" w:color="auto"/>
            </w:tcBorders>
          </w:tcPr>
          <w:p w14:paraId="6C8F47D6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4536" w:type="dxa"/>
            <w:tcBorders>
              <w:left w:val="nil"/>
              <w:bottom w:val="nil"/>
              <w:right w:val="single" w:sz="12" w:space="0" w:color="auto"/>
            </w:tcBorders>
          </w:tcPr>
          <w:p w14:paraId="4FC3D90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14:paraId="276A886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CFF0E70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single" w:sz="12" w:space="0" w:color="auto"/>
            </w:tcBorders>
          </w:tcPr>
          <w:p w14:paraId="1FD9BBAD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14:paraId="7F019F48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7C48794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036176D5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 w14:paraId="5B4AFA81" w14:textId="77777777">
        <w:trPr>
          <w:trHeight w:hRule="exact" w:val="500"/>
        </w:trPr>
        <w:tc>
          <w:tcPr>
            <w:tcW w:w="567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3F4131D1" w14:textId="77777777"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453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4320FE03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14:paraId="63BD7FD2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77DD871C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089525A0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14:paraId="5CD126B1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EC63DA6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nil"/>
            </w:tcBorders>
          </w:tcPr>
          <w:p w14:paraId="7637F1FA" w14:textId="77777777"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</w:tbl>
    <w:p w14:paraId="66791C46" w14:textId="77777777" w:rsidR="00CE294F" w:rsidRPr="008C5F0F" w:rsidRDefault="00CE294F" w:rsidP="001E788E">
      <w:pPr>
        <w:jc w:val="center"/>
        <w:rPr>
          <w:rFonts w:ascii="Arial" w:hAnsi="Arial" w:cs="Arial"/>
        </w:rPr>
      </w:pPr>
    </w:p>
    <w:p w14:paraId="4F3E9B78" w14:textId="77777777" w:rsidR="001E788E" w:rsidRPr="008C5F0F" w:rsidRDefault="001E788E" w:rsidP="001E788E">
      <w:pPr>
        <w:jc w:val="center"/>
        <w:rPr>
          <w:rFonts w:ascii="Arial" w:hAnsi="Arial" w:cs="Arial"/>
        </w:rPr>
      </w:pPr>
    </w:p>
    <w:p w14:paraId="2FDF35F8" w14:textId="77777777" w:rsidR="001E788E" w:rsidRDefault="001E788E" w:rsidP="001E788E">
      <w:pPr>
        <w:jc w:val="center"/>
        <w:rPr>
          <w:rFonts w:ascii="Arial" w:hAnsi="Arial" w:cs="Arial"/>
        </w:rPr>
      </w:pPr>
    </w:p>
    <w:p w14:paraId="212629BC" w14:textId="77777777" w:rsidR="008C5F0F" w:rsidRDefault="008C5F0F" w:rsidP="001E788E">
      <w:pPr>
        <w:jc w:val="center"/>
        <w:rPr>
          <w:rFonts w:ascii="Arial" w:hAnsi="Arial" w:cs="Arial"/>
        </w:rPr>
      </w:pPr>
    </w:p>
    <w:p w14:paraId="501BE571" w14:textId="77777777" w:rsidR="008C5F0F" w:rsidRDefault="008C5F0F" w:rsidP="001E788E">
      <w:pPr>
        <w:jc w:val="center"/>
        <w:rPr>
          <w:rFonts w:ascii="Arial" w:hAnsi="Arial" w:cs="Arial"/>
        </w:rPr>
      </w:pPr>
    </w:p>
    <w:p w14:paraId="593DF937" w14:textId="77777777" w:rsidR="008C5F0F" w:rsidRPr="008C5F0F" w:rsidRDefault="008C5F0F" w:rsidP="001E788E">
      <w:pPr>
        <w:jc w:val="center"/>
        <w:rPr>
          <w:rFonts w:ascii="Arial" w:hAnsi="Arial" w:cs="Arial"/>
        </w:rPr>
      </w:pPr>
    </w:p>
    <w:p w14:paraId="398E92AA" w14:textId="77777777" w:rsidR="001E788E" w:rsidRPr="008C5F0F" w:rsidRDefault="001E788E" w:rsidP="001E788E">
      <w:pPr>
        <w:jc w:val="center"/>
        <w:rPr>
          <w:rFonts w:ascii="Arial" w:hAnsi="Arial" w:cs="Arial"/>
        </w:rPr>
      </w:pPr>
    </w:p>
    <w:p w14:paraId="2D9D5BE0" w14:textId="235D58DE" w:rsidR="001E788E" w:rsidRPr="008C5F0F" w:rsidRDefault="00721D8E" w:rsidP="00721D8E">
      <w:pPr>
        <w:tabs>
          <w:tab w:val="left" w:pos="1068"/>
          <w:tab w:val="center" w:pos="5103"/>
        </w:tabs>
        <w:jc w:val="center"/>
        <w:rPr>
          <w:rFonts w:ascii="Arial" w:hAnsi="Arial" w:cs="Arial"/>
          <w:sz w:val="144"/>
          <w:szCs w:val="144"/>
        </w:rPr>
      </w:pPr>
      <w:proofErr w:type="spellStart"/>
      <w:r>
        <w:rPr>
          <w:rFonts w:ascii="Arial" w:hAnsi="Arial" w:cs="Arial"/>
          <w:sz w:val="144"/>
          <w:szCs w:val="144"/>
        </w:rPr>
        <w:t>Spa</w:t>
      </w:r>
      <w:r w:rsidR="00907286">
        <w:rPr>
          <w:rFonts w:ascii="Arial" w:hAnsi="Arial" w:cs="Arial"/>
          <w:sz w:val="144"/>
          <w:szCs w:val="144"/>
        </w:rPr>
        <w:t>S</w:t>
      </w:r>
      <w:r>
        <w:rPr>
          <w:rFonts w:ascii="Arial" w:hAnsi="Arial" w:cs="Arial"/>
          <w:sz w:val="144"/>
          <w:szCs w:val="144"/>
        </w:rPr>
        <w:t>tro</w:t>
      </w:r>
      <w:r w:rsidR="00417AAA">
        <w:rPr>
          <w:rFonts w:ascii="Arial" w:hAnsi="Arial"/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58240" behindDoc="0" locked="1" layoutInCell="1" allowOverlap="1" wp14:anchorId="309F62ED" wp14:editId="6DA2EE1E">
            <wp:simplePos x="0" y="0"/>
            <wp:positionH relativeFrom="column">
              <wp:posOffset>51435</wp:posOffset>
            </wp:positionH>
            <wp:positionV relativeFrom="line">
              <wp:posOffset>4234180</wp:posOffset>
            </wp:positionV>
            <wp:extent cx="1306830" cy="442595"/>
            <wp:effectExtent l="0" t="0" r="7620" b="0"/>
            <wp:wrapNone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L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112">
        <w:rPr>
          <w:rFonts w:ascii="Arial" w:hAnsi="Arial" w:cs="Arial"/>
          <w:sz w:val="144"/>
          <w:szCs w:val="144"/>
        </w:rPr>
        <w:t>W</w:t>
      </w:r>
      <w:r w:rsidR="00907286">
        <w:rPr>
          <w:rFonts w:ascii="Arial" w:hAnsi="Arial" w:cs="Arial"/>
          <w:sz w:val="144"/>
          <w:szCs w:val="144"/>
        </w:rPr>
        <w:t>i</w:t>
      </w:r>
      <w:proofErr w:type="spellEnd"/>
    </w:p>
    <w:sectPr w:rsidR="001E788E" w:rsidRPr="008C5F0F">
      <w:pgSz w:w="11907" w:h="16840" w:code="9"/>
      <w:pgMar w:top="567" w:right="567" w:bottom="567" w:left="1134" w:header="737" w:footer="851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D9164" w14:textId="77777777" w:rsidR="00554E14" w:rsidRDefault="00554E14">
      <w:r>
        <w:separator/>
      </w:r>
    </w:p>
  </w:endnote>
  <w:endnote w:type="continuationSeparator" w:id="0">
    <w:p w14:paraId="70CAFA8D" w14:textId="77777777" w:rsidR="00554E14" w:rsidRDefault="0055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mod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5F4CE" w14:textId="77777777" w:rsidR="00554E14" w:rsidRDefault="00554E14">
      <w:r>
        <w:separator/>
      </w:r>
    </w:p>
  </w:footnote>
  <w:footnote w:type="continuationSeparator" w:id="0">
    <w:p w14:paraId="36D56899" w14:textId="77777777" w:rsidR="00554E14" w:rsidRDefault="00554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14"/>
    <w:rsid w:val="000B14F0"/>
    <w:rsid w:val="001E788E"/>
    <w:rsid w:val="0036304B"/>
    <w:rsid w:val="00417AAA"/>
    <w:rsid w:val="00554E14"/>
    <w:rsid w:val="006314FB"/>
    <w:rsid w:val="006610BF"/>
    <w:rsid w:val="00685A8A"/>
    <w:rsid w:val="006C3211"/>
    <w:rsid w:val="006D7ED0"/>
    <w:rsid w:val="00721D8E"/>
    <w:rsid w:val="00763CAA"/>
    <w:rsid w:val="008141E6"/>
    <w:rsid w:val="00823322"/>
    <w:rsid w:val="00845A61"/>
    <w:rsid w:val="008C5F0F"/>
    <w:rsid w:val="00907286"/>
    <w:rsid w:val="00973969"/>
    <w:rsid w:val="00A756A3"/>
    <w:rsid w:val="00AB0196"/>
    <w:rsid w:val="00B5586D"/>
    <w:rsid w:val="00C97109"/>
    <w:rsid w:val="00CE294F"/>
    <w:rsid w:val="00D14BBE"/>
    <w:rsid w:val="00D30BB6"/>
    <w:rsid w:val="00D33112"/>
    <w:rsid w:val="00F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B1A52"/>
  <w15:docId w15:val="{8B48371B-80B7-4546-A4FC-E77FEF4D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Euromode" w:hAnsi="Euromode"/>
      <w:sz w:val="24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CHEL\FTKL\Vorlagen\HWE_Terminplan_201307313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42F12DE-4D89-417A-8E52-7F56211A7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4ECE216-66D3-4140-822C-D6C1AC6BD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63441F-BA71-4ADF-A2DC-3EDF966E054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HWE_Terminplan_201307313.dotx</Template>
  <TotalTime>0</TotalTime>
  <Pages>1</Pages>
  <Words>43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Klasse:</vt:lpstr>
    </vt:vector>
  </TitlesOfParts>
  <Company>Privat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Klasse:</dc:title>
  <dc:creator>Leon Hipf</dc:creator>
  <cp:lastModifiedBy>Leon Hipf</cp:lastModifiedBy>
  <cp:revision>10</cp:revision>
  <cp:lastPrinted>2004-09-20T19:14:00Z</cp:lastPrinted>
  <dcterms:created xsi:type="dcterms:W3CDTF">2020-09-28T10:24:00Z</dcterms:created>
  <dcterms:modified xsi:type="dcterms:W3CDTF">2020-09-28T10:31:00Z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